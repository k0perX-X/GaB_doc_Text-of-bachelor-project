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ajorBidi"/>
          <w:b/>
          <w:bCs/>
          <w:sz w:val="32"/>
          <w:szCs w:val="36"/>
        </w:rPr>
        <w:id w:val="448584261"/>
        <w:docPartObj>
          <w:docPartGallery w:val="Cover Pages"/>
        </w:docPartObj>
      </w:sdtPr>
      <w:sdtEndPr>
        <w:rPr>
          <w:rFonts w:eastAsia="Times New Roman" w:cs="Times New Roman"/>
          <w:szCs w:val="32"/>
        </w:rPr>
      </w:sdtEndPr>
      <w:sdtContent>
        <w:p w14:paraId="6D851405" w14:textId="77777777" w:rsidR="00FF77AB" w:rsidRPr="00FF77AB" w:rsidRDefault="00FF77AB" w:rsidP="00FF77AB">
          <w:pPr>
            <w:spacing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    </w:r>
        </w:p>
        <w:p w14:paraId="255DE87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  <w:lang w:eastAsia="en-US"/>
            </w:rPr>
            <w:t>«Высшая школа экономики»</w:t>
          </w:r>
        </w:p>
        <w:p w14:paraId="1EAB352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29230DE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hAnsi="Times New Roman"/>
              <w:sz w:val="26"/>
              <w:szCs w:val="26"/>
              <w:lang w:eastAsia="en-US"/>
            </w:rPr>
            <w:t>Факультет социально-экономических и компьютерных наук</w:t>
          </w:r>
        </w:p>
        <w:p w14:paraId="40D956F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</w:p>
        <w:p w14:paraId="6CEA523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Cs/>
              <w:sz w:val="26"/>
              <w:szCs w:val="26"/>
            </w:rPr>
          </w:pPr>
          <w:r w:rsidRPr="00FF77AB">
            <w:rPr>
              <w:rFonts w:ascii="Times New Roman" w:eastAsia="Calibri" w:hAnsi="Times New Roman"/>
              <w:bCs/>
              <w:sz w:val="26"/>
              <w:szCs w:val="26"/>
            </w:rPr>
            <w:t>Образовательная программа бакалавриата «Программная инженерия»</w:t>
          </w:r>
        </w:p>
        <w:p w14:paraId="7460036E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227086E1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51F31937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761B24A6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0A59F41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37F4B1C0" w14:textId="77777777" w:rsidR="00FF77AB" w:rsidRPr="00FF77AB" w:rsidRDefault="00FF77AB" w:rsidP="00FF77AB">
          <w:pPr>
            <w:suppressAutoHyphens/>
            <w:spacing w:before="0" w:line="240" w:lineRule="auto"/>
            <w:jc w:val="center"/>
            <w:rPr>
              <w:rFonts w:ascii="Times New Roman" w:eastAsia="Calibri" w:hAnsi="Times New Roman"/>
              <w:b/>
              <w:bCs/>
              <w:sz w:val="26"/>
              <w:szCs w:val="26"/>
            </w:rPr>
          </w:pPr>
        </w:p>
        <w:p w14:paraId="4153E57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ОТЧЕТ</w:t>
          </w: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br/>
            <w:t>по преддипломной практике</w:t>
          </w:r>
        </w:p>
        <w:p w14:paraId="4A971AD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21EC7ED2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08CA0F4A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AB94AEC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17C0CB0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4EFF8451" w14:textId="77777777" w:rsidR="00FF77AB" w:rsidRPr="00FF77AB" w:rsidRDefault="00FF77AB" w:rsidP="00FF77AB">
          <w:pPr>
            <w:suppressAutoHyphens/>
            <w:spacing w:before="0" w:line="240" w:lineRule="auto"/>
            <w:ind w:firstLine="709"/>
            <w:jc w:val="center"/>
            <w:rPr>
              <w:rFonts w:ascii="Times New Roman" w:eastAsia="Calibri" w:hAnsi="Times New Roman"/>
              <w:sz w:val="26"/>
              <w:szCs w:val="26"/>
            </w:rPr>
          </w:pPr>
        </w:p>
        <w:p w14:paraId="3B840319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>Выполнил студент группы</w:t>
          </w:r>
          <w:r w:rsidRPr="00FF77AB">
            <w:rPr>
              <w:rFonts w:ascii="Times New Roman" w:eastAsia="Calibri" w:hAnsi="Times New Roman"/>
              <w:sz w:val="26"/>
              <w:szCs w:val="26"/>
              <w:u w:val="single"/>
              <w:lang w:eastAsia="en-US"/>
            </w:rPr>
            <w:t xml:space="preserve"> ПИ-20-2        </w:t>
          </w:r>
        </w:p>
        <w:p w14:paraId="5277B098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Перминов Николай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</w:t>
          </w:r>
        </w:p>
        <w:p w14:paraId="54BEA13E" w14:textId="77777777" w:rsidR="00FF77AB" w:rsidRPr="00FF77AB" w:rsidRDefault="00FF77AB" w:rsidP="00FF77AB">
          <w:pPr>
            <w:tabs>
              <w:tab w:val="left" w:pos="9355"/>
            </w:tabs>
            <w:spacing w:before="0" w:line="240" w:lineRule="auto"/>
            <w:ind w:left="4816" w:firstLine="4"/>
            <w:jc w:val="center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Отчество)</w:t>
          </w:r>
        </w:p>
        <w:p w14:paraId="303CA230" w14:textId="77777777" w:rsidR="00FF77AB" w:rsidRPr="00FF77AB" w:rsidRDefault="00FF77AB" w:rsidP="00FF77AB">
          <w:pPr>
            <w:spacing w:line="240" w:lineRule="auto"/>
            <w:ind w:left="482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_________________________________________</w:t>
          </w:r>
        </w:p>
        <w:p w14:paraId="2126DD09" w14:textId="77777777" w:rsidR="00FF77AB" w:rsidRPr="00FF77AB" w:rsidRDefault="00FF77AB" w:rsidP="00FF77AB">
          <w:pPr>
            <w:spacing w:before="0" w:line="240" w:lineRule="auto"/>
            <w:ind w:left="4962"/>
            <w:jc w:val="center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(подпись)</w:t>
          </w:r>
        </w:p>
        <w:p w14:paraId="6AFA74B0" w14:textId="77777777" w:rsidR="00FF77AB" w:rsidRPr="00FF77AB" w:rsidRDefault="00FF77AB" w:rsidP="00FF77AB">
          <w:pPr>
            <w:spacing w:before="0" w:line="240" w:lineRule="auto"/>
            <w:ind w:left="4816" w:firstLine="4"/>
            <w:jc w:val="left"/>
            <w:rPr>
              <w:rFonts w:ascii="Times New Roman" w:eastAsia="Calibri" w:hAnsi="Times New Roman"/>
              <w:szCs w:val="22"/>
              <w:u w:val="single"/>
              <w:lang w:eastAsia="en-US"/>
            </w:rPr>
          </w:pPr>
        </w:p>
        <w:p w14:paraId="255B7CA6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Проверил </w:t>
          </w:r>
        </w:p>
        <w:p w14:paraId="41C9B7C2" w14:textId="77777777" w:rsidR="00FF77AB" w:rsidRPr="00FF77AB" w:rsidRDefault="00FF77AB" w:rsidP="00FF77AB">
          <w:pPr>
            <w:spacing w:before="0" w:line="240" w:lineRule="auto"/>
            <w:ind w:firstLine="4"/>
            <w:jc w:val="left"/>
            <w:rPr>
              <w:rFonts w:ascii="Times New Roman" w:eastAsia="Calibri" w:hAnsi="Times New Roman"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t xml:space="preserve">Руководитель практики </w:t>
          </w:r>
          <w:r w:rsidRPr="00FF77AB">
            <w:rPr>
              <w:rFonts w:ascii="Times New Roman" w:eastAsia="Calibri" w:hAnsi="Times New Roman"/>
              <w:sz w:val="26"/>
              <w:szCs w:val="26"/>
              <w:lang w:eastAsia="en-US"/>
            </w:rPr>
            <w:br/>
            <w:t>от НИУ ВШЭ – Пермь:</w:t>
          </w:r>
        </w:p>
        <w:p w14:paraId="729B63F1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к.ф.м.н. доц.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                                   </w:t>
          </w:r>
        </w:p>
        <w:p w14:paraId="4E5605EB" w14:textId="77777777" w:rsidR="00FF77AB" w:rsidRPr="00FF77AB" w:rsidRDefault="00FF77AB" w:rsidP="00FF77AB">
          <w:pPr>
            <w:spacing w:before="0" w:line="240" w:lineRule="auto"/>
            <w:ind w:left="993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(должность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552DDB77" w14:textId="77777777" w:rsidR="00FF77AB" w:rsidRPr="00FF77AB" w:rsidRDefault="00FF77AB" w:rsidP="00FF77AB">
          <w:pPr>
            <w:tabs>
              <w:tab w:val="left" w:pos="482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eastAsia="en-US"/>
            </w:rPr>
            <w:t>Плаксин Михаил Александрович</w:t>
          </w:r>
          <w:r w:rsidRPr="00FF77AB">
            <w:rPr>
              <w:rFonts w:ascii="Times New Roman" w:eastAsia="Calibri" w:hAnsi="Times New Roman"/>
              <w:sz w:val="22"/>
              <w:szCs w:val="22"/>
              <w:u w:val="single"/>
              <w:lang w:val="en-US" w:eastAsia="en-US"/>
            </w:rPr>
            <w:t>                         </w:t>
          </w:r>
        </w:p>
        <w:p w14:paraId="5B494EED" w14:textId="77777777" w:rsidR="00FF77AB" w:rsidRPr="00FF77AB" w:rsidRDefault="00FF77AB" w:rsidP="00FF77AB">
          <w:pPr>
            <w:spacing w:before="0" w:line="240" w:lineRule="auto"/>
            <w:ind w:left="1276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color w:val="000000"/>
              <w:spacing w:val="3"/>
              <w:sz w:val="14"/>
              <w:szCs w:val="14"/>
              <w:lang w:eastAsia="en-US"/>
            </w:rPr>
            <w:t>(Фамилия, Имя, Отчество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)</w:t>
          </w:r>
        </w:p>
        <w:p w14:paraId="2665CD1D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</w:t>
          </w: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ab/>
            <w:t>___________________</w:t>
          </w:r>
        </w:p>
        <w:p w14:paraId="2A7AA468" w14:textId="77777777" w:rsidR="00FF77AB" w:rsidRPr="00FF77AB" w:rsidRDefault="00FF77AB" w:rsidP="00FF77AB">
          <w:pPr>
            <w:tabs>
              <w:tab w:val="left" w:pos="3119"/>
            </w:tabs>
            <w:spacing w:before="0" w:line="240" w:lineRule="auto"/>
            <w:ind w:left="28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(оценка)</w:t>
          </w: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ab/>
            <w:t>(подпись)</w:t>
          </w:r>
        </w:p>
        <w:p w14:paraId="3E01FF93" w14:textId="77777777" w:rsidR="00FF77AB" w:rsidRPr="00FF77AB" w:rsidRDefault="00FF77AB" w:rsidP="00FF77AB">
          <w:pPr>
            <w:tabs>
              <w:tab w:val="left" w:pos="2410"/>
            </w:tabs>
            <w:spacing w:line="240" w:lineRule="auto"/>
            <w:ind w:left="2410"/>
            <w:jc w:val="left"/>
            <w:rPr>
              <w:rFonts w:ascii="Times New Roman" w:eastAsia="Calibri" w:hAnsi="Times New Roman"/>
              <w:sz w:val="22"/>
              <w:szCs w:val="22"/>
              <w:lang w:eastAsia="en-US"/>
            </w:rPr>
          </w:pPr>
          <w:r w:rsidRPr="00FF77AB">
            <w:rPr>
              <w:rFonts w:ascii="Times New Roman" w:eastAsia="Calibri" w:hAnsi="Times New Roman"/>
              <w:sz w:val="22"/>
              <w:szCs w:val="22"/>
              <w:lang w:eastAsia="en-US"/>
            </w:rPr>
            <w:t>_____________</w:t>
          </w:r>
        </w:p>
        <w:p w14:paraId="6DB6836A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  <w:r w:rsidRPr="00FF77AB">
            <w:rPr>
              <w:rFonts w:ascii="Times New Roman" w:eastAsia="Calibri" w:hAnsi="Times New Roman"/>
              <w:sz w:val="14"/>
              <w:szCs w:val="14"/>
              <w:lang w:eastAsia="en-US"/>
            </w:rPr>
            <w:t>(дата)</w:t>
          </w:r>
        </w:p>
        <w:p w14:paraId="0DDC719F" w14:textId="77777777" w:rsidR="00FF77AB" w:rsidRPr="00FF77AB" w:rsidRDefault="00FF77AB" w:rsidP="00FF77AB">
          <w:pPr>
            <w:spacing w:before="0" w:line="240" w:lineRule="auto"/>
            <w:ind w:left="2977" w:firstLine="4"/>
            <w:jc w:val="left"/>
            <w:rPr>
              <w:rFonts w:ascii="Times New Roman" w:eastAsia="Calibri" w:hAnsi="Times New Roman"/>
              <w:sz w:val="14"/>
              <w:szCs w:val="14"/>
              <w:lang w:eastAsia="en-US"/>
            </w:rPr>
          </w:pPr>
        </w:p>
        <w:p w14:paraId="5CFF9AD4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4E3AE7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3DA86026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F7D5AA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070AE7F9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4871FD52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val="en-US" w:eastAsia="en-US"/>
            </w:rPr>
          </w:pPr>
        </w:p>
        <w:p w14:paraId="580FF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8D00488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F4AC533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527C0FAA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7C71DA4D" w14:textId="77777777" w:rsidR="00FF77AB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Cs w:val="24"/>
              <w:lang w:eastAsia="en-US"/>
            </w:rPr>
          </w:pPr>
        </w:p>
        <w:p w14:paraId="24543BBE" w14:textId="7E907A54" w:rsidR="00AC6A1F" w:rsidRPr="00FF77AB" w:rsidRDefault="00FF77AB" w:rsidP="00FF77AB">
          <w:pPr>
            <w:spacing w:before="0" w:line="240" w:lineRule="auto"/>
            <w:jc w:val="center"/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</w:pPr>
          <w:r w:rsidRPr="00FF77AB">
            <w:rPr>
              <w:rFonts w:ascii="Times New Roman" w:eastAsia="Calibri" w:hAnsi="Times New Roman"/>
              <w:b/>
              <w:sz w:val="26"/>
              <w:szCs w:val="26"/>
              <w:lang w:eastAsia="en-US"/>
            </w:rPr>
            <w:t>Пермь, 2024</w:t>
          </w:r>
        </w:p>
      </w:sdtContent>
    </w:sdt>
    <w:bookmarkStart w:id="0" w:name="_GoBack" w:displacedByCustomXml="prev"/>
    <w:bookmarkEnd w:id="0" w:displacedByCustomXml="prev"/>
    <w:p w14:paraId="5E0E4CC9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9C2C8" w14:textId="77777777" w:rsidR="009B6FC2" w:rsidRDefault="009B6FC2">
      <w:r>
        <w:separator/>
      </w:r>
    </w:p>
    <w:p w14:paraId="00922FBA" w14:textId="77777777" w:rsidR="009B6FC2" w:rsidRDefault="009B6FC2"/>
  </w:endnote>
  <w:endnote w:type="continuationSeparator" w:id="0">
    <w:p w14:paraId="6F4E8993" w14:textId="77777777" w:rsidR="009B6FC2" w:rsidRDefault="009B6FC2">
      <w:r>
        <w:continuationSeparator/>
      </w:r>
    </w:p>
    <w:p w14:paraId="3300AFB8" w14:textId="77777777" w:rsidR="009B6FC2" w:rsidRDefault="009B6F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5A0A1B1C" w14:textId="6A2EC3CB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7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9D442" w14:textId="77777777" w:rsidR="009B6FC2" w:rsidRDefault="009B6FC2">
      <w:r>
        <w:separator/>
      </w:r>
    </w:p>
    <w:p w14:paraId="1C20B72E" w14:textId="77777777" w:rsidR="009B6FC2" w:rsidRDefault="009B6FC2"/>
  </w:footnote>
  <w:footnote w:type="continuationSeparator" w:id="0">
    <w:p w14:paraId="1F844A80" w14:textId="77777777" w:rsidR="009B6FC2" w:rsidRDefault="009B6FC2">
      <w:r>
        <w:continuationSeparator/>
      </w:r>
    </w:p>
    <w:p w14:paraId="312ACFE4" w14:textId="77777777" w:rsidR="009B6FC2" w:rsidRDefault="009B6F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3AA1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A646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29DD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2F62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A0C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AA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D7AEA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B6FC2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C6A1F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0AB3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C91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376A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202F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06CE1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3CE3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  <w:rsid w:val="00FF6E0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F40D1"/>
  <w15:docId w15:val="{4A2BCEB4-3CFE-4D78-A7EA-7DB337AA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styleId="affc">
    <w:name w:val="Body Text Indent"/>
    <w:basedOn w:val="a0"/>
    <w:link w:val="affd"/>
    <w:semiHidden/>
    <w:unhideWhenUsed/>
    <w:rsid w:val="00FF77AB"/>
    <w:pPr>
      <w:spacing w:after="120"/>
      <w:ind w:left="283"/>
    </w:pPr>
  </w:style>
  <w:style w:type="character" w:customStyle="1" w:styleId="affd">
    <w:name w:val="Основной текст с отступом Знак"/>
    <w:basedOn w:val="a2"/>
    <w:link w:val="affc"/>
    <w:semiHidden/>
    <w:rsid w:val="00FF77AB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9D86D-1B90-4F48-84BB-98A632FA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643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834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178</cp:revision>
  <cp:lastPrinted>2018-01-25T10:32:00Z</cp:lastPrinted>
  <dcterms:created xsi:type="dcterms:W3CDTF">2018-01-22T12:50:00Z</dcterms:created>
  <dcterms:modified xsi:type="dcterms:W3CDTF">2024-05-09T13:00:00Z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