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2D769F5C" w14:textId="77777777" w:rsidR="00AC6A1F" w:rsidRPr="00126C11" w:rsidRDefault="00AC6A1F" w:rsidP="00AC6A1F">
          <w:pPr>
            <w:spacing w:after="420" w:line="240" w:lineRule="auto"/>
            <w:jc w:val="center"/>
          </w:pPr>
          <w:r w:rsidRPr="00126C11">
            <w:t xml:space="preserve">Пермский филиал федерального государственного автономного </w:t>
          </w:r>
          <w:r w:rsidRPr="00126C11">
            <w:br/>
            <w:t xml:space="preserve">образовательного учреждения высшего образования </w:t>
          </w:r>
          <w:r w:rsidRPr="00126C11">
            <w:br/>
            <w:t xml:space="preserve">«Национальный исследовательский университет </w:t>
          </w:r>
          <w:r w:rsidRPr="00126C11">
            <w:br/>
            <w:t>«Высшая школа экономики»</w:t>
          </w:r>
        </w:p>
        <w:p w14:paraId="3ACC69A2" w14:textId="4E24BC13" w:rsidR="00AC6A1F" w:rsidRPr="00126C11" w:rsidRDefault="00AC6A1F" w:rsidP="00620AA6">
          <w:pPr>
            <w:spacing w:after="1320"/>
            <w:jc w:val="center"/>
            <w:rPr>
              <w:i/>
              <w:iCs/>
            </w:rPr>
          </w:pPr>
          <w:r w:rsidRPr="00126C11">
            <w:rPr>
              <w:i/>
              <w:iCs/>
            </w:rPr>
            <w:t xml:space="preserve">Факультет </w:t>
          </w:r>
          <w:r w:rsidR="001A6467">
            <w:rPr>
              <w:i/>
              <w:iCs/>
            </w:rPr>
            <w:t>социально-</w:t>
          </w:r>
          <w:proofErr w:type="spellStart"/>
          <w:r w:rsidR="001A6467">
            <w:rPr>
              <w:i/>
              <w:iCs/>
            </w:rPr>
            <w:t>экономическиз</w:t>
          </w:r>
          <w:proofErr w:type="spellEnd"/>
          <w:r w:rsidR="001A6467">
            <w:rPr>
              <w:i/>
              <w:iCs/>
            </w:rPr>
            <w:t xml:space="preserve"> и компьютерных наук</w:t>
          </w:r>
        </w:p>
        <w:p w14:paraId="4EFD4431" w14:textId="5921DC04" w:rsidR="00AC6A1F" w:rsidRPr="00126C11" w:rsidRDefault="00AC6A1F" w:rsidP="00AC6A1F">
          <w:pPr>
            <w:spacing w:after="600"/>
            <w:jc w:val="center"/>
          </w:pPr>
          <w:r>
            <w:br/>
          </w:r>
          <w:r w:rsidRPr="00126C11">
            <w:t xml:space="preserve">Перминов Николай Александрович </w:t>
          </w:r>
        </w:p>
        <w:p w14:paraId="652DEB8F" w14:textId="6244AC24" w:rsidR="00AC6A1F" w:rsidRPr="00126C11" w:rsidRDefault="00F06CE1" w:rsidP="00AC6A1F">
          <w:pPr>
            <w:jc w:val="center"/>
            <w:rPr>
              <w:b/>
              <w:bCs/>
              <w:sz w:val="32"/>
              <w:szCs w:val="32"/>
            </w:rPr>
          </w:pPr>
          <w:bookmarkStart w:id="0" w:name="_Hlk130521093"/>
          <w:r w:rsidRPr="00F06CE1">
            <w:rPr>
              <w:b/>
              <w:bCs/>
              <w:sz w:val="32"/>
              <w:szCs w:val="32"/>
            </w:rPr>
            <w:t xml:space="preserve">РАЗРАБОТКА АРХИТЕКТУРЫ И ИНФОРМАЦИОННЫХ ПОДСИСТЕМ СИСТЕМЫ КРАТКОСРОЧНОЙ АРЕНДЫ </w:t>
          </w:r>
          <w:r>
            <w:rPr>
              <w:b/>
              <w:bCs/>
              <w:sz w:val="32"/>
              <w:szCs w:val="32"/>
            </w:rPr>
            <w:br/>
          </w:r>
          <w:r w:rsidRPr="00F06CE1">
            <w:rPr>
              <w:b/>
              <w:bCs/>
              <w:sz w:val="32"/>
              <w:szCs w:val="32"/>
            </w:rPr>
            <w:t>ЧЕРЕЗ ВЕНДИНГОВЫЕ АППАРАТЫ</w:t>
          </w:r>
        </w:p>
        <w:bookmarkEnd w:id="0"/>
        <w:p w14:paraId="2DB2AC09" w14:textId="6372E928" w:rsidR="00AC6A1F" w:rsidRPr="00126C11" w:rsidRDefault="004D26C2" w:rsidP="00AC6A1F">
          <w:pPr>
            <w:spacing w:after="480"/>
            <w:jc w:val="center"/>
            <w:rPr>
              <w:i/>
              <w:iCs/>
              <w:szCs w:val="26"/>
            </w:rPr>
          </w:pPr>
          <w:r w:rsidRPr="004D26C2">
            <w:rPr>
              <w:i/>
              <w:iCs/>
              <w:szCs w:val="26"/>
            </w:rPr>
            <w:t>Проект выпускной квалификационной работы</w:t>
          </w:r>
        </w:p>
        <w:p w14:paraId="3A7E9C01" w14:textId="77777777" w:rsidR="00AC6A1F" w:rsidRPr="00126C11" w:rsidRDefault="00AC6A1F" w:rsidP="00AC6A1F">
          <w:pPr>
            <w:spacing w:after="1680"/>
            <w:jc w:val="center"/>
            <w:rPr>
              <w:i/>
              <w:iCs/>
            </w:rPr>
          </w:pPr>
          <w:r w:rsidRPr="00126C11">
            <w:t xml:space="preserve">студента образовательной программы «Программная инженерия» </w:t>
          </w:r>
          <w:r w:rsidRPr="00126C11">
            <w:br/>
            <w:t xml:space="preserve">по направлению подготовки </w:t>
          </w:r>
          <w:r w:rsidRPr="00620AA6">
            <w:rPr>
              <w:i/>
              <w:iCs/>
              <w:u w:val="single"/>
            </w:rPr>
            <w:t>09.03.04 Программная инженерия</w:t>
          </w:r>
        </w:p>
        <w:p w14:paraId="263397D3" w14:textId="15E8E6F7" w:rsidR="00AC6A1F" w:rsidRPr="00620AA6" w:rsidRDefault="00AC6A1F" w:rsidP="00F06CE1">
          <w:pPr>
            <w:spacing w:after="2160"/>
            <w:ind w:left="6379"/>
            <w:jc w:val="left"/>
          </w:pPr>
          <w:r w:rsidRPr="00126C11">
            <w:t xml:space="preserve">Руководитель </w:t>
          </w:r>
          <w:r w:rsidR="00F06CE1">
            <w:br/>
          </w:r>
          <w:proofErr w:type="spellStart"/>
          <w:r w:rsidR="00F06CE1" w:rsidRPr="00F06CE1">
            <w:t>к.ф.м.н</w:t>
          </w:r>
          <w:proofErr w:type="spellEnd"/>
          <w:r w:rsidR="00F06CE1" w:rsidRPr="00F06CE1">
            <w:t>. доц.</w:t>
          </w:r>
          <w:r>
            <w:t xml:space="preserve"> </w:t>
          </w:r>
          <w:r>
            <w:br/>
          </w:r>
          <w:r w:rsidR="00620AA6" w:rsidRPr="00620AA6">
            <w:t>_____________</w:t>
          </w:r>
          <w:r w:rsidR="00620AA6">
            <w:t>М.А. Плаксин</w:t>
          </w:r>
        </w:p>
        <w:p w14:paraId="24543BBE" w14:textId="0D6B8556" w:rsidR="00AC6A1F" w:rsidRDefault="001A6467" w:rsidP="00AC6A1F">
          <w:pPr>
            <w:jc w:val="center"/>
            <w:rPr>
              <w:b/>
              <w:bCs/>
              <w:sz w:val="32"/>
              <w:szCs w:val="32"/>
            </w:rPr>
          </w:pPr>
          <w:r>
            <w:t>Пермь, 202</w:t>
          </w:r>
          <w:r w:rsidRPr="00F33CE3">
            <w:t>4</w:t>
          </w:r>
        </w:p>
      </w:sdtContent>
    </w:sdt>
    <w:p w14:paraId="5E0E4CC9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848A" w14:textId="77777777" w:rsidR="00637247" w:rsidRDefault="00637247">
      <w:r>
        <w:separator/>
      </w:r>
    </w:p>
    <w:p w14:paraId="6D0E912D" w14:textId="77777777" w:rsidR="00637247" w:rsidRDefault="00637247"/>
  </w:endnote>
  <w:endnote w:type="continuationSeparator" w:id="0">
    <w:p w14:paraId="6B58C782" w14:textId="77777777" w:rsidR="00637247" w:rsidRDefault="00637247">
      <w:r>
        <w:continuationSeparator/>
      </w:r>
    </w:p>
    <w:p w14:paraId="47EAB8B8" w14:textId="77777777" w:rsidR="00637247" w:rsidRDefault="00637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76B4B133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A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466A" w14:textId="77777777" w:rsidR="00637247" w:rsidRDefault="00637247">
      <w:r>
        <w:separator/>
      </w:r>
    </w:p>
    <w:p w14:paraId="3B1F44B9" w14:textId="77777777" w:rsidR="00637247" w:rsidRDefault="00637247"/>
  </w:footnote>
  <w:footnote w:type="continuationSeparator" w:id="0">
    <w:p w14:paraId="39C91B44" w14:textId="77777777" w:rsidR="00637247" w:rsidRDefault="00637247">
      <w:r>
        <w:continuationSeparator/>
      </w:r>
    </w:p>
    <w:p w14:paraId="7327DEB6" w14:textId="77777777" w:rsidR="00637247" w:rsidRDefault="006372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6C2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247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B868-8F6C-4FBD-9E2A-9C745B27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609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178</cp:revision>
  <cp:lastPrinted>2018-01-25T10:32:00Z</cp:lastPrinted>
  <dcterms:created xsi:type="dcterms:W3CDTF">2018-01-22T12:50:00Z</dcterms:created>
  <dcterms:modified xsi:type="dcterms:W3CDTF">2023-12-28T19:43:00Z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